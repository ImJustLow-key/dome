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2" w:name="_GoBack"/>
      <w:bookmarkEnd w:id="2"/>
      <w:r>
        <w:drawing>
          <wp:anchor distT="0" distB="0" distL="114300" distR="114300" simplePos="0" relativeHeight="251614208" behindDoc="0" locked="0" layoutInCell="1" allowOverlap="1">
            <wp:simplePos x="0" y="0"/>
            <wp:positionH relativeFrom="column">
              <wp:posOffset>-650875</wp:posOffset>
            </wp:positionH>
            <wp:positionV relativeFrom="paragraph">
              <wp:posOffset>573405</wp:posOffset>
            </wp:positionV>
            <wp:extent cx="1168400" cy="1583055"/>
            <wp:effectExtent l="290195" t="230505" r="217805" b="281940"/>
            <wp:wrapNone/>
            <wp:docPr id="5" name="图片 5" descr="C:\Users\我叫低调\Desktop\QQ截图20170614175143.pngQQ截图20170614175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我叫低调\Desktop\QQ截图20170614175143.pngQQ截图2017061417514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583055"/>
                    </a:xfrm>
                    <a:prstGeom prst="rect">
                      <a:avLst/>
                    </a:prstGeom>
                    <a:grpFill/>
                    <a:ln w="571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203200" dist="38100" dir="9600000" sx="104000" sy="104000" algn="ctr" rotWithShape="0">
                        <a:prstClr val="black">
                          <a:alpha val="6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-907415</wp:posOffset>
                </wp:positionH>
                <wp:positionV relativeFrom="paragraph">
                  <wp:posOffset>-154305</wp:posOffset>
                </wp:positionV>
                <wp:extent cx="1762125" cy="602615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02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0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00" w:lineRule="exact"/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0000"/>
                                <w:spacing w:val="-29"/>
                                <w:kern w:val="24"/>
                                <w:sz w:val="32"/>
                                <w:szCs w:val="32"/>
                              </w:rPr>
                              <w:t>ｗｅｂ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前端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1.45pt;margin-top:-12.15pt;height:47.45pt;width:138.75pt;z-index:251618304;mso-width-relative:page;mso-height-relative:page;" filled="f" stroked="f" coordsize="21600,21600" o:gfxdata="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E4poO9wAAAALAQAADwAAAAAAAAABACAAAAAiAAAAZHJzL2Rvd25y&#10;ZXYueG1sUEsBAhQAFAAAAAgAh07iQJaYXjeIAQAA7AIAAA4AAAAAAAAAAQAgAAAAKwEAAGRycy9l&#10;Mm9Eb2MueG1sUEsFBgAAAAAGAAYAWQEAAC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0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00" w:lineRule="exact"/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0000"/>
                          <w:spacing w:val="-29"/>
                          <w:kern w:val="24"/>
                          <w:sz w:val="32"/>
                          <w:szCs w:val="32"/>
                        </w:rPr>
                        <w:t>ｗｅｂ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前端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4233545</wp:posOffset>
                </wp:positionV>
                <wp:extent cx="4850130" cy="197485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130" cy="1974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方正兰亭粗黑简体" w:eastAsia="方正兰亭粗黑简体" w:cstheme="minorBidi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</w:rPr>
                              <w:t>前端小作品：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</w:rPr>
                              <w:t xml:space="preserve">Vue音乐   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</w:rPr>
                              <w:instrText xml:space="preserve"> HYPERLINK "https://imjustlow-key.github.io/dome/vue-音乐播放器/" </w:instrTex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</w:rPr>
                              <w:t>https://imjustlow-key.github.io/dome/vue-音乐播放器/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</w:rPr>
                              <w:t xml:space="preserve">找不同    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</w:rPr>
                              <w:instrText xml:space="preserve"> HYPERLINK "https://imjustlow-key.github.io/dome/%E5%B0%8F%E6%B8%B8%E6%88%8F-%E6%89%BE%E4%B8%8D%E5%90%8C/" </w:instrTex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</w:rPr>
                              <w:t>https://imjustlow-key.github.io/dome/小游戏-找不同/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3"/>
                                <w:szCs w:val="13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</w:rPr>
                              <w:t xml:space="preserve">坦克大战  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</w:rPr>
                              <w:instrText xml:space="preserve"> HYPERLINK "https://imjustlow-key.github.io/dome/%E5%B0%8F%E6%B8%B8%E6%88%8F-%E5%9D%A6%E5%85%8B%E5%A4%A7%E6%88%98/" </w:instrTex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</w:rPr>
                              <w:t>https://imjustlow-key.github.io/dome/小游戏-坦克大战/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1"/>
                                <w:szCs w:val="1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</w:rPr>
                              <w:t>飞翔的小鸟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3"/>
                                <w:szCs w:val="13"/>
                                <w:lang w:val="en-US" w:eastAsia="zh-CN" w:bidi="ar-SA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</w:rPr>
                              <w:instrText xml:space="preserve"> HYPERLINK "https://imjustlow-key.github.io/dome/%E5%B0%8F%E6%B8%B8%E6%88%8F-%E9%A3%9E%E7%BF%94%E7%9A%84%E5%B0%8F%E9%B8%9F/" </w:instrTex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</w:rPr>
                              <w:t>https://imjustlow-key.github.io/dome/小游戏-飞翔的小鸟/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1"/>
                                <w:szCs w:val="1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</w:rPr>
                              <w:t xml:space="preserve">飞机大战  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</w:rPr>
                              <w:instrText xml:space="preserve"> HYPERLINK "https://imjustlow-key.github.io/dome/%E5%B0%8F%E6%B8%B8%E6%88%8F-%E9%A3%9E%E6%9C%BA%E5%A4%A7%E6%88%98/" </w:instrTex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</w:rPr>
                              <w:t>https://imjustlow-key.github.io/dome/小游戏-飞机大战/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方正兰亭粗黑简体" w:eastAsia="方正兰亭粗黑简体" w:cstheme="minorBidi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b/>
                                <w:bCs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</w:rPr>
                              <w:t>后端小作品：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方正兰亭粗黑简体" w:eastAsia="方正兰亭粗黑简体" w:cstheme="minorBidi"/>
                                <w:b w:val="0"/>
                                <w:bCs w:val="0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b w:val="0"/>
                                <w:bCs w:val="0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</w:rPr>
                              <w:t xml:space="preserve">用java模仿和百度写出响应式文章系统 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3"/>
                                <w:szCs w:val="13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9pt;margin-top:333.35pt;height:155.5pt;width:381.9pt;z-index:251657216;mso-width-relative:page;mso-height-relative:page;" filled="f" stroked="f" coordsize="21600,21600" o:gfxdata="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AhnQcjcAAAACwEAAA8AAAAAAAAAAQAgAAAAIgAAAGRycy9kb3du&#10;cmV2LnhtbFBLAQIUABQAAAAIAIdO4kA+WlY5iQEAAO8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方正兰亭粗黑简体" w:eastAsia="方正兰亭粗黑简体" w:cstheme="minorBidi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  <w:lang w:val="en-US" w:eastAsia="zh-CN" w:bidi="ar-SA"/>
                        </w:rPr>
                        <w:t>前端小作品：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 w:bidi="ar-SA"/>
                        </w:rPr>
                        <w:t xml:space="preserve">Vue音乐   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 w:bidi="ar-SA"/>
                        </w:rPr>
                        <w:fldChar w:fldCharType="begin"/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 w:bidi="ar-SA"/>
                        </w:rPr>
                        <w:instrText xml:space="preserve"> HYPERLINK "https://imjustlow-key.github.io/dome/vue-音乐播放器/" </w:instrTex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 w:bidi="ar-SA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 w:bidi="ar-SA"/>
                        </w:rPr>
                        <w:t>https://imjustlow-key.github.io/dome/vue-音乐播放器/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 w:bidi="ar-SA"/>
                        </w:rPr>
                        <w:fldChar w:fldCharType="end"/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 w:bidi="ar-SA"/>
                        </w:rPr>
                        <w:t xml:space="preserve">找不同    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 w:bidi="ar-SA"/>
                        </w:rPr>
                        <w:fldChar w:fldCharType="begin"/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 w:bidi="ar-SA"/>
                        </w:rPr>
                        <w:instrText xml:space="preserve"> HYPERLINK "https://imjustlow-key.github.io/dome/%E5%B0%8F%E6%B8%B8%E6%88%8F-%E6%89%BE%E4%B8%8D%E5%90%8C/" </w:instrTex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 w:bidi="ar-SA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 w:bidi="ar-SA"/>
                        </w:rPr>
                        <w:t>https://imjustlow-key.github.io/dome/小游戏-找不同/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 w:bidi="ar-SA"/>
                        </w:rPr>
                        <w:fldChar w:fldCharType="end"/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3"/>
                          <w:szCs w:val="13"/>
                          <w:lang w:val="en-US" w:eastAsia="zh-CN" w:bidi="ar-SA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 w:bidi="ar-SA"/>
                        </w:rPr>
                        <w:t xml:space="preserve">坦克大战  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 w:bidi="ar-SA"/>
                        </w:rPr>
                        <w:fldChar w:fldCharType="begin"/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 w:bidi="ar-SA"/>
                        </w:rPr>
                        <w:instrText xml:space="preserve"> HYPERLINK "https://imjustlow-key.github.io/dome/%E5%B0%8F%E6%B8%B8%E6%88%8F-%E5%9D%A6%E5%85%8B%E5%A4%A7%E6%88%98/" </w:instrTex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 w:bidi="ar-SA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 w:bidi="ar-SA"/>
                        </w:rPr>
                        <w:t>https://imjustlow-key.github.io/dome/小游戏-坦克大战/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 w:bidi="ar-SA"/>
                        </w:rPr>
                        <w:fldChar w:fldCharType="end"/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1"/>
                          <w:szCs w:val="11"/>
                          <w:lang w:val="en-US" w:eastAsia="zh-CN" w:bidi="ar-SA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 w:bidi="ar-SA"/>
                        </w:rPr>
                        <w:t>飞翔的小鸟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3"/>
                          <w:szCs w:val="13"/>
                          <w:lang w:val="en-US" w:eastAsia="zh-CN" w:bidi="ar-SA"/>
                        </w:rPr>
                        <w:t xml:space="preserve"> 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 w:bidi="ar-SA"/>
                        </w:rPr>
                        <w:fldChar w:fldCharType="begin"/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 w:bidi="ar-SA"/>
                        </w:rPr>
                        <w:instrText xml:space="preserve"> HYPERLINK "https://imjustlow-key.github.io/dome/%E5%B0%8F%E6%B8%B8%E6%88%8F-%E9%A3%9E%E7%BF%94%E7%9A%84%E5%B0%8F%E9%B8%9F/" </w:instrTex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 w:bidi="ar-SA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 w:bidi="ar-SA"/>
                        </w:rPr>
                        <w:t>https://imjustlow-key.github.io/dome/小游戏-飞翔的小鸟/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 w:bidi="ar-SA"/>
                        </w:rPr>
                        <w:fldChar w:fldCharType="end"/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1"/>
                          <w:szCs w:val="11"/>
                          <w:lang w:val="en-US" w:eastAsia="zh-CN" w:bidi="ar-SA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 w:bidi="ar-SA"/>
                        </w:rPr>
                        <w:t xml:space="preserve">飞机大战  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 w:bidi="ar-SA"/>
                        </w:rPr>
                        <w:fldChar w:fldCharType="begin"/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 w:bidi="ar-SA"/>
                        </w:rPr>
                        <w:instrText xml:space="preserve"> HYPERLINK "https://imjustlow-key.github.io/dome/%E5%B0%8F%E6%B8%B8%E6%88%8F-%E9%A3%9E%E6%9C%BA%E5%A4%A7%E6%88%98/" </w:instrTex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 w:bidi="ar-SA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 w:bidi="ar-SA"/>
                        </w:rPr>
                        <w:t>https://imjustlow-key.github.io/dome/小游戏-飞机大战/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 w:bidi="ar-SA"/>
                        </w:rPr>
                        <w:fldChar w:fldCharType="end"/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方正兰亭粗黑简体" w:eastAsia="方正兰亭粗黑简体" w:cstheme="minorBidi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b/>
                          <w:bCs/>
                          <w:color w:val="4A4E59"/>
                          <w:kern w:val="24"/>
                          <w:sz w:val="20"/>
                          <w:szCs w:val="20"/>
                          <w:lang w:val="en-US" w:eastAsia="zh-CN" w:bidi="ar-SA"/>
                        </w:rPr>
                        <w:t>后端小作品：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方正兰亭粗黑简体" w:eastAsia="方正兰亭粗黑简体" w:cstheme="minorBidi"/>
                          <w:b w:val="0"/>
                          <w:bCs w:val="0"/>
                          <w:color w:val="4A4E59"/>
                          <w:kern w:val="24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b w:val="0"/>
                          <w:bCs w:val="0"/>
                          <w:color w:val="4A4E59"/>
                          <w:kern w:val="24"/>
                          <w:sz w:val="20"/>
                          <w:szCs w:val="20"/>
                          <w:lang w:val="en-US" w:eastAsia="zh-CN" w:bidi="ar-SA"/>
                        </w:rPr>
                        <w:t xml:space="preserve">用java模仿和百度写出响应式文章系统 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3"/>
                          <w:szCs w:val="13"/>
                          <w:lang w:val="en-US" w:eastAsia="zh-CN" w:bidi="ar-S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3895725</wp:posOffset>
                </wp:positionV>
                <wp:extent cx="227330" cy="259080"/>
                <wp:effectExtent l="190500" t="171450" r="96520" b="198755"/>
                <wp:wrapNone/>
                <wp:docPr id="38" name="平行四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306.75pt;height:20.4pt;width:17.9pt;z-index:251639808;v-text-anchor:middle;mso-width-relative:page;mso-height-relative:page;" fillcolor="#2192BC" filled="t" stroked="f" coordsize="21600,21600" o:gfxdata="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st3pd0AAAALAQAADwAAAAAAAAABACAAAAAiAAAAZHJzL2Rvd25yZXYueG1sUEsBAhQAFAAA&#10;AAgAh07iQOzes25cAgAAhgQAAA4AAAAAAAAAAQAgAAAALAEAAGRycy9lMm9Eb2MueG1sUEsFBgAA&#10;AAAGAAYAWQEAAPoFAAAAAA=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3870960</wp:posOffset>
                </wp:positionV>
                <wp:extent cx="227330" cy="259080"/>
                <wp:effectExtent l="95250" t="95250" r="39370" b="141605"/>
                <wp:wrapNone/>
                <wp:docPr id="40" name="平行四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304.8pt;height:20.4pt;width:17.9pt;z-index:251641856;v-text-anchor:middle;mso-width-relative:page;mso-height-relative:page;" fillcolor="#4A4E59" filled="t" stroked="f" coordsize="21600,21600" o:gfxdata="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Us8sDZAAAACwEAAA8AAAAAAAAAAQAgAAAAIgAAAGRycy9kb3ducmV2&#10;LnhtbFBLAQIUABQAAAAIAIdO4kB2Gm3JbQIAAK4EAAAOAAAAAAAAAAEAIAAAACgBAABkcnMvZTJv&#10;RG9jLnhtbFBLBQYAAAAABgAGAFkBAAAHBg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3901440</wp:posOffset>
                </wp:positionV>
                <wp:extent cx="1878965" cy="243840"/>
                <wp:effectExtent l="0" t="0" r="0" b="0"/>
                <wp:wrapNone/>
                <wp:docPr id="39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  <w:lang w:eastAsia="zh-CN"/>
                              </w:rPr>
                              <w:t>个人作品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W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orks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2" o:spid="_x0000_s1026" o:spt="202" type="#_x0000_t202" style="position:absolute;left:0pt;margin-left:133.4pt;margin-top:307.2pt;height:19.2pt;width:147.95pt;z-index:251640832;mso-width-relative:page;mso-height-relative:page;" filled="f" stroked="f" coordsize="21600,21600" o:gfxdata="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s+DHi2QAAAAsBAAAPAAAA&#10;AAAAAAEAIAAAACIAAABkcnMvZG93bnJldi54bWxQSwECFAAUAAAACACHTuJA0AoI3qIBAAAS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  <w:lang w:eastAsia="zh-CN"/>
                        </w:rPr>
                        <w:t>个人作品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  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  <w:lang w:val="en-US" w:eastAsia="zh-CN"/>
                        </w:rPr>
                        <w:t>W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orks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3879215</wp:posOffset>
                </wp:positionV>
                <wp:extent cx="4705985" cy="259080"/>
                <wp:effectExtent l="114300" t="95250" r="113665" b="140970"/>
                <wp:wrapNone/>
                <wp:docPr id="37" name="任意多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305.45pt;height:20.4pt;width:370.55pt;z-index:251638784;v-text-anchor:middle;mso-width-relative:page;mso-height-relative:page;" fillcolor="#4A4E59" filled="t" stroked="f" coordsize="4706252,259229" o:gfxdata="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1367155</wp:posOffset>
                </wp:positionV>
                <wp:extent cx="4860290" cy="2148840"/>
                <wp:effectExtent l="0" t="0" r="0" b="3810"/>
                <wp:wrapNone/>
                <wp:docPr id="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0200" cy="2148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6第一学期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Photoshop CS3中文版图像处理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6第一学期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html.css.javaScript网页制作从入门到精通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6第一学期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数据库技术及应用-SQL Server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6第二学期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java基础教程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7第一学期        SEO搜索引擎实战详解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bookmarkStart w:id="0" w:name="OLE_LINK1"/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7第一学期</w:t>
                            </w:r>
                            <w:bookmarkEnd w:id="0"/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网络营销基础与实践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7第一学期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数据化营销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bookmarkStart w:id="1" w:name="OLE_LINK2"/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7</w:t>
                            </w:r>
                            <w:bookmarkEnd w:id="1"/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第一学期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jsp实用教程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7第一学期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css+div网页样式与布局从入门到精通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7第二学期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百度推广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11.1pt;margin-top:107.65pt;height:169.2pt;width:382.7pt;z-index:251655168;v-text-anchor:middle;mso-width-relative:page;mso-height-relative:page;" filled="f" stroked="f" coordsize="21600,21600" o:gfxdata="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gZ0SbYAAAACwEAAA8AAAAAAAAAAQAgAAAAIgAAAGRycy9kb3ducmV2LnhtbFBLAQIU&#10;ABQAAAAIAIdO4kCdgUiy8wEAANYDAAAOAAAAAAAAAAEAIAAAACcBAABkcnMvZTJvRG9jLnhtbFBL&#10;BQYAAAAABgAGAFkBAAC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6第一学期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 Photoshop CS3中文版图像处理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6第一学期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  html.css.javaScript网页制作从入门到精通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6第一学期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  数据库技术及应用-SQL Server</w:t>
                      </w:r>
                      <w:r>
                        <w:rPr>
                          <w:rFonts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6第二学期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  java基础教程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7第一学期        SEO搜索引擎实战详解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  <w:bookmarkStart w:id="0" w:name="OLE_LINK1"/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7第一学期</w:t>
                      </w:r>
                      <w:bookmarkEnd w:id="0"/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  网络营销基础与实践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7第一学期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   数据化营销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  <w:bookmarkStart w:id="1" w:name="OLE_LINK2"/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7</w:t>
                      </w:r>
                      <w:bookmarkEnd w:id="1"/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第一学期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   jsp实用教程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7第一学期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   css+div网页样式与布局从入门到精通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7第二学期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  百度推广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941705</wp:posOffset>
                </wp:positionV>
                <wp:extent cx="227330" cy="259080"/>
                <wp:effectExtent l="95250" t="95250" r="39370" b="141605"/>
                <wp:wrapNone/>
                <wp:docPr id="44" name="平行四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74.15pt;height:20.4pt;width:17.9pt;z-index:251636736;v-text-anchor:middle;mso-width-relative:page;mso-height-relative:page;" fillcolor="#4A4E59" filled="t" stroked="f" coordsize="21600,21600" o:gfxdata="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ibj7PYAAAACwEAAA8AAAAAAAAAAQAgAAAAIgAAAGRycy9kb3ducmV2&#10;LnhtbFBLAQIUABQAAAAIAIdO4kDpj0uJbgIAAK4EAAAOAAAAAAAAAAEAIAAAACcBAABkcnMvZTJv&#10;RG9jLnhtbFBLBQYAAAAABgAGAFkBAAAHBg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972185</wp:posOffset>
                </wp:positionV>
                <wp:extent cx="1878965" cy="243840"/>
                <wp:effectExtent l="0" t="0" r="0" b="0"/>
                <wp:wrapNone/>
                <wp:docPr id="43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  <w:lang w:eastAsia="zh-CN"/>
                              </w:rPr>
                              <w:t>专业课程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Specialized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7" o:spid="_x0000_s1026" o:spt="202" type="#_x0000_t202" style="position:absolute;left:0pt;margin-left:133.4pt;margin-top:76.55pt;height:19.2pt;width:147.95pt;z-index:251635712;mso-width-relative:page;mso-height-relative:page;" filled="f" stroked="f" coordsize="21600,21600" o:gfxdata="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KnHyy9cAAAALAQAADwAAAAAA&#10;AAABACAAAAAiAAAAZHJzL2Rvd25yZXYueG1sUEsBAhQAFAAAAAgAh07iQJM6WAeiAQAAEgMAAA4A&#10;AAAAAAAAAQAgAAAAJg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  <w:lang w:eastAsia="zh-CN"/>
                        </w:rPr>
                        <w:t>专业课程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  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  <w:lang w:val="en-US" w:eastAsia="zh-CN"/>
                        </w:rPr>
                        <w:t>Specialized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966470</wp:posOffset>
                </wp:positionV>
                <wp:extent cx="227330" cy="259080"/>
                <wp:effectExtent l="190500" t="171450" r="96520" b="198755"/>
                <wp:wrapNone/>
                <wp:docPr id="42" name="平行四边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76.1pt;height:20.4pt;width:17.9pt;z-index:251634688;v-text-anchor:middle;mso-width-relative:page;mso-height-relative:page;" fillcolor="#2192BC" filled="t" stroked="f" coordsize="21600,21600" o:gfxdata="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9pdlF9wAAAALAQAADwAAAAAAAAABACAAAAAiAAAAZHJzL2Rvd25yZXYueG1sUEsBAhQAFAAA&#10;AAgAh07iQI9FVPJdAgAAhgQAAA4AAAAAAAAAAQAgAAAAKwEAAGRycy9lMm9Eb2MueG1sUEsFBgAA&#10;AAAGAAYAWQEAAPoFAAAAAA=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949325</wp:posOffset>
                </wp:positionV>
                <wp:extent cx="4705985" cy="259080"/>
                <wp:effectExtent l="114300" t="95250" r="113665" b="140970"/>
                <wp:wrapNone/>
                <wp:docPr id="41" name="任意多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74.75pt;height:20.4pt;width:370.55pt;z-index:251633664;v-text-anchor:middle;mso-width-relative:page;mso-height-relative:page;" fillcolor="#4A4E59" filled="t" stroked="f" coordsize="4706252,259229" o:gfxdata="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-932815</wp:posOffset>
                </wp:positionH>
                <wp:positionV relativeFrom="paragraph">
                  <wp:posOffset>5544820</wp:posOffset>
                </wp:positionV>
                <wp:extent cx="1899285" cy="77724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250" cy="77723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等级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证书：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计算机二级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等级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证书：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计算机三级信息安全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等级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证书：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计算机四级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信息安全工程师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45pt;margin-top:436.6pt;height:61.2pt;width:149.55pt;z-index:251659264;mso-width-relative:page;mso-height-relative:page;" filled="f" stroked="f" coordsize="21600,21600" o:gfxdata="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GlREivcAAAADAEAAA8AAAAAAAAAAQAgAAAAIgAAAGRycy9kb3du&#10;cmV2LnhtbFBLAQIUABQAAAAIAIdO4kAU9P9TiQEAAO4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等级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证书：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计算机二级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等级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证书：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计算机三级信息安全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等级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证书：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计算机四级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信息安全工程师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-603250</wp:posOffset>
                </wp:positionH>
                <wp:positionV relativeFrom="paragraph">
                  <wp:posOffset>2628900</wp:posOffset>
                </wp:positionV>
                <wp:extent cx="1692910" cy="436880"/>
                <wp:effectExtent l="0" t="0" r="0" b="0"/>
                <wp:wrapNone/>
                <wp:docPr id="49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910" cy="4368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3" o:spid="_x0000_s1026" o:spt="202" type="#_x0000_t202" style="position:absolute;left:0pt;margin-left:-47.5pt;margin-top:207pt;height:34.4pt;width:133.3pt;z-index:251616256;mso-width-relative:page;mso-height-relative:page;" filled="f" stroked="f" coordsize="21600,21600" o:gfxdata="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Fig1v2QAAAAsBAAAPAAAAAAAA&#10;AAEAIAAAACIAAABkcnMvZG93bnJldi54bWxQSwECFAAUAAAACACHTuJAQ+SMpZ8BAAAR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2143760</wp:posOffset>
                </wp:positionV>
                <wp:extent cx="1399540" cy="685800"/>
                <wp:effectExtent l="0" t="0" r="0" b="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540" cy="685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8.5pt;margin-top:168.8pt;height:54pt;width:110.2pt;z-index:251617280;mso-width-relative:page;mso-height-relative:page;" filled="f" stroked="f" coordsize="21600,21600" o:gfxdata="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CeG0DL2wAAAAwBAAAPAAAAAAAAAAEAIAAAACIAAABkcnMvZG93bnJl&#10;di54bWxQSwECFAAUAAAACACHTuJAIbPRwIgBAADuAgAADgAAAAAAAAABACAAAAAq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-606425</wp:posOffset>
                </wp:positionH>
                <wp:positionV relativeFrom="paragraph">
                  <wp:posOffset>3562985</wp:posOffset>
                </wp:positionV>
                <wp:extent cx="1408430" cy="1361440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04" cy="136142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生日：199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07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.1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所在地：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>海南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10"/>
                                <w:szCs w:val="10"/>
                              </w:rPr>
                              <w:t>·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>陵水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电话：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18708956605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1151141362</w:t>
                            </w:r>
                            <w:r>
                              <w:rPr>
                                <w:rFonts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Fonts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.75pt;margin-top:280.55pt;height:107.2pt;width:110.9pt;z-index:251609088;mso-width-relative:page;mso-height-relative:page;" filled="f" stroked="f" coordsize="21600,21600" o:gfxdata="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s55fQ9oAAAALAQAADwAAAAAAAAABACAAAAAiAAAAZHJzL2Rvd25y&#10;ZXYueG1sUEsBAhQAFAAAAAgAh07iQOVwsMGKAQAA7wIAAA4AAAAAAAAAAQAgAAAAKQ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生日：199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07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.1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 xml:space="preserve">          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所在地：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eastAsia="zh-CN"/>
                        </w:rPr>
                        <w:t>海南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10"/>
                          <w:szCs w:val="10"/>
                        </w:rPr>
                        <w:t>·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eastAsia="zh-CN"/>
                        </w:rPr>
                        <w:t>陵水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电话：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18708956605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1151141362</w:t>
                      </w:r>
                      <w:r>
                        <w:rPr>
                          <w:rFonts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qq</w:t>
                      </w:r>
                      <w:r>
                        <w:rPr>
                          <w:rFonts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-825500</wp:posOffset>
                </wp:positionH>
                <wp:positionV relativeFrom="paragraph">
                  <wp:posOffset>4686935</wp:posOffset>
                </wp:positionV>
                <wp:extent cx="157480" cy="105410"/>
                <wp:effectExtent l="0" t="0" r="0" b="9525"/>
                <wp:wrapNone/>
                <wp:docPr id="5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051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5pt;margin-top:369.05pt;height:8.3pt;width:12.4pt;z-index:251610112;v-text-anchor:middle;mso-width-relative:page;mso-height-relative:page;" fillcolor="#FFFFFF" filled="t" stroked="f" coordsize="4974795,3320682" o:gfxdata="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C5&#10;8NWP2gAAAA0BAAAPAAAAAAAAAAEAIAAAACIAAABkcnMvZG93bnJldi54bWxQSwECFAAUAAAACACH&#10;TuJAmHxScM0CAACrBgAADgAAAAAAAAABACAAAAApAQAAZHJzL2Uyb0RvYy54bWxQSwUGAAAAAAYA&#10;BgBZAQAAaAYAAAAA&#10;" path="m1897867,1805825l2485737,2315734,3073607,1805825,4820061,3320682,151413,3320682xm0,159634l1788328,1710812,0,3261996xm4974795,156753l4974795,3264872,3183146,1710812xm35040,0l4936434,0,2485737,2125709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-827405</wp:posOffset>
                </wp:positionH>
                <wp:positionV relativeFrom="paragraph">
                  <wp:posOffset>4067175</wp:posOffset>
                </wp:positionV>
                <wp:extent cx="157480" cy="134620"/>
                <wp:effectExtent l="0" t="0" r="0" b="0"/>
                <wp:wrapNone/>
                <wp:docPr id="5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3431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72" h="400516">
                              <a:moveTo>
                                <a:pt x="324036" y="0"/>
                              </a:moveTo>
                              <a:lnTo>
                                <a:pt x="648072" y="216024"/>
                              </a:lnTo>
                              <a:lnTo>
                                <a:pt x="520183" y="216024"/>
                              </a:lnTo>
                              <a:cubicBezTo>
                                <a:pt x="521934" y="217353"/>
                                <a:pt x="522036" y="218913"/>
                                <a:pt x="522036" y="220497"/>
                              </a:cubicBezTo>
                              <a:lnTo>
                                <a:pt x="522036" y="364511"/>
                              </a:lnTo>
                              <a:cubicBezTo>
                                <a:pt x="522036" y="384396"/>
                                <a:pt x="505916" y="400516"/>
                                <a:pt x="486031" y="400516"/>
                              </a:cubicBezTo>
                              <a:lnTo>
                                <a:pt x="378042" y="400516"/>
                              </a:lnTo>
                              <a:lnTo>
                                <a:pt x="378042" y="256516"/>
                              </a:lnTo>
                              <a:lnTo>
                                <a:pt x="270030" y="256516"/>
                              </a:lnTo>
                              <a:lnTo>
                                <a:pt x="270030" y="400516"/>
                              </a:lnTo>
                              <a:lnTo>
                                <a:pt x="162041" y="400516"/>
                              </a:lnTo>
                              <a:cubicBezTo>
                                <a:pt x="142156" y="400516"/>
                                <a:pt x="126036" y="384396"/>
                                <a:pt x="126036" y="364511"/>
                              </a:cubicBezTo>
                              <a:lnTo>
                                <a:pt x="126036" y="220497"/>
                              </a:lnTo>
                              <a:lnTo>
                                <a:pt x="127889" y="216024"/>
                              </a:lnTo>
                              <a:lnTo>
                                <a:pt x="0" y="216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5.15pt;margin-top:320.25pt;height:10.6pt;width:12.4pt;z-index:251611136;v-text-anchor:middle;mso-width-relative:page;mso-height-relative:page;" fillcolor="#FFFFFF" filled="t" stroked="f" coordsize="648072,400516" o:gfxdata="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HbjelzcAAAADQEAAA8AAAAA&#10;AAAAAQAgAAAAIgAAAGRycy9kb3ducmV2LnhtbFBLAQIUABQAAAAIAIdO4kBYQi5K9AIAAHYHAAAO&#10;AAAAAAAAAAEAIAAAACsBAABkcnMvZTJvRG9jLnhtbFBLBQYAAAAABgAGAFkBAACRBgAAAAA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-823595</wp:posOffset>
                </wp:positionH>
                <wp:positionV relativeFrom="paragraph">
                  <wp:posOffset>4373245</wp:posOffset>
                </wp:positionV>
                <wp:extent cx="157480" cy="157480"/>
                <wp:effectExtent l="0" t="0" r="0" b="0"/>
                <wp:wrapNone/>
                <wp:docPr id="5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573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4.85pt;margin-top:344.35pt;height:12.4pt;width:12.4pt;z-index:251612160;v-text-anchor:middle;mso-width-relative:page;mso-height-relative:page;" fillcolor="#FFFFFF" filled="t" stroked="f" coordsize="577593,577592" o:gfxdata="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fill on="t" focussize="0,0"/>
                <v:stroke on="f" weight="0.2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-827405</wp:posOffset>
                </wp:positionH>
                <wp:positionV relativeFrom="paragraph">
                  <wp:posOffset>3745230</wp:posOffset>
                </wp:positionV>
                <wp:extent cx="162560" cy="153035"/>
                <wp:effectExtent l="0" t="0" r="9525" b="0"/>
                <wp:wrapNone/>
                <wp:docPr id="5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521" cy="15277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5.15pt;margin-top:294.9pt;height:12.05pt;width:12.8pt;z-index:251613184;v-text-anchor:middle;mso-width-relative:page;mso-height-relative:page;" fillcolor="#FFFFFF" filled="t" stroked="f" coordsize="1993900,1873250" o:gfxdata="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5206,120048;105680,47029;94037,92630;89424,65077;84129,57462;87937,56626;91034,55171;93480,53190;95245,50620;96576,47029;46359,101113;54875,64582;46359,65480;49673,56967;52986,55697;55649,53902;57631,51549;59024,48639;17496,21751;14003,24133;12334,28062;12890,129176;15549,132424;19691,133693;139076,132765;142075,129825;142971,28805;141673,24690;138427,21998;125629,26423;27234,21410;108812,16800;135583,9065;141425,9962;146588,12438;150761,16274;153729,21132;155182,26825;155058,129300;153327,134838;150143,139541;145784,143161;140498,145388;19691,146038;13848,145141;8655,142635;4482,138829;1545,133971;92,128309;216,25804;1916,20265;5100,15532;9490,11912;14776,9684;29645,90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-45085</wp:posOffset>
                </wp:positionV>
                <wp:extent cx="4705985" cy="259080"/>
                <wp:effectExtent l="114300" t="95250" r="113665" b="140970"/>
                <wp:wrapNone/>
                <wp:docPr id="45" name="任意多边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-3.55pt;height:20.4pt;width:370.55pt;z-index:251628544;v-text-anchor:middle;mso-width-relative:page;mso-height-relative:page;" fillcolor="#4A4E59" filled="t" stroked="f" coordsize="4706252,259229" o:gfxdata="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-44450</wp:posOffset>
                </wp:positionV>
                <wp:extent cx="227330" cy="259080"/>
                <wp:effectExtent l="190500" t="171450" r="96520" b="198755"/>
                <wp:wrapNone/>
                <wp:docPr id="46" name="平行四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-3.5pt;height:20.4pt;width:17.9pt;z-index:251629568;v-text-anchor:middle;mso-width-relative:page;mso-height-relative:page;" fillcolor="#2192BC" filled="t" stroked="f" coordsize="21600,21600" o:gfxdata="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TJEFq2wAAAAkBAAAPAAAAAAAAAAEAIAAAACIAAABkcnMvZG93bnJldi54bWxQSwECFAAUAAAA&#10;CACHTuJAj3EDql0CAACGBAAADgAAAAAAAAABACAAAAAqAQAAZHJzL2Uyb0RvYy54bWxQSwUGAAAA&#10;AAYABgBZAQAA+QU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-46990</wp:posOffset>
                </wp:positionV>
                <wp:extent cx="1878965" cy="243840"/>
                <wp:effectExtent l="0" t="0" r="0" b="0"/>
                <wp:wrapNone/>
                <wp:docPr id="47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教育背景   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133.4pt;margin-top:-3.7pt;height:19.2pt;width:147.95pt;z-index:251630592;mso-width-relative:page;mso-height-relative:page;" filled="f" stroked="f" coordsize="21600,21600" o:gfxdata="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Ja2gvHXAAAACQEAAA8AAAAAAAAA&#10;AQAgAAAAIgAAAGRycy9kb3ducmV2LnhtbFBLAQIUABQAAAAIAIdO4kCHON5EoAEAABEDAAAOAAAA&#10;AAAAAAEAIAAAACY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教育背景   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-44450</wp:posOffset>
                </wp:positionV>
                <wp:extent cx="227330" cy="259080"/>
                <wp:effectExtent l="95250" t="95250" r="39370" b="141605"/>
                <wp:wrapNone/>
                <wp:docPr id="48" name="平行四边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-3.5pt;height:20.4pt;width:17.9pt;z-index:251631616;v-text-anchor:middle;mso-width-relative:page;mso-height-relative:page;" fillcolor="#4A4E59" filled="t" stroked="f" coordsize="21600,21600" o:gfxdata="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A0VfjZAAAACQEAAA8AAAAAAAAAAQAgAAAAIgAAAGRycy9kb3ducmV2&#10;LnhtbFBLAQIUABQAAAAIAIdO4kBIMSBJbQIAAK4EAAAOAAAAAAAAAAEAIAAAACgBAABkcnMvZTJv&#10;RG9jLnhtbFBLBQYAAAAABgAGAFkBAAAHBg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6449695</wp:posOffset>
                </wp:positionV>
                <wp:extent cx="4705985" cy="259080"/>
                <wp:effectExtent l="114300" t="95250" r="113665" b="140970"/>
                <wp:wrapNone/>
                <wp:docPr id="33" name="任意多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507.85pt;height:20.4pt;width:370.55pt;z-index:251643904;v-text-anchor:middle;mso-width-relative:page;mso-height-relative:page;" fillcolor="#4A4E59" filled="t" stroked="f" coordsize="4706252,259229" o:gfxdata="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DH369i3wAAAA0BAAAPAAAAAAAA&#10;AAEAIAAAACIAAABkcnMvZG93bnJldi54bWxQSwECFAAUAAAACACHTuJANDZhz34EAAByEAAADgAA&#10;AAAAAAABACAAAAAuAQAAZHJzL2Uyb0RvYy54bWxQSwUGAAAAAAYABgBZAQAAHggAAAAA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6450330</wp:posOffset>
                </wp:positionV>
                <wp:extent cx="227330" cy="259080"/>
                <wp:effectExtent l="190500" t="171450" r="96520" b="198755"/>
                <wp:wrapNone/>
                <wp:docPr id="34" name="平行四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507.9pt;height:20.4pt;width:17.9pt;z-index:251644928;v-text-anchor:middle;mso-width-relative:page;mso-height-relative:page;" fillcolor="#2192BC" filled="t" stroked="f" coordsize="21600,21600" o:gfxdata="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15YFjcAAAADQEAAA8AAAAAAAAAAQAgAAAAIgAAAGRycy9kb3ducmV2LnhtbFBLAQIUABQA&#10;AAAIAIdO4kDsgkqGXgIAAIYEAAAOAAAAAAAAAAEAIAAAACsBAABkcnMvZTJvRG9jLnhtbFBLBQYA&#10;AAAABgAGAFkBAAD7BQ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6447790</wp:posOffset>
                </wp:positionV>
                <wp:extent cx="1878965" cy="243840"/>
                <wp:effectExtent l="0" t="0" r="0" b="0"/>
                <wp:wrapNone/>
                <wp:docPr id="35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exact"/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技能评价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Skill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1" o:spid="_x0000_s1026" o:spt="202" type="#_x0000_t202" style="position:absolute;left:0pt;margin-left:133.4pt;margin-top:507.7pt;height:19.2pt;width:147.95pt;z-index:251645952;mso-width-relative:page;mso-height-relative:page;" filled="f" stroked="f" coordsize="21600,21600" o:gfxdata="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clNTcdkAAAANAQAADwAAAAAA&#10;AAABACAAAAAiAAAAZHJzL2Rvd25yZXYueG1sUEsBAhQAFAAAAAgAh07iQN/zkKugAQAAEg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exact"/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技能评价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Skill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6450330</wp:posOffset>
                </wp:positionV>
                <wp:extent cx="227330" cy="259080"/>
                <wp:effectExtent l="95250" t="95250" r="39370" b="141605"/>
                <wp:wrapNone/>
                <wp:docPr id="36" name="平行四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507.9pt;height:20.4pt;width:17.9pt;z-index:251646976;v-text-anchor:middle;mso-width-relative:page;mso-height-relative:page;" fillcolor="#4A4E59" filled="t" stroked="f" coordsize="21600,21600" o:gfxdata="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3+HdX2QAAAA0BAAAPAAAAAAAAAAEAIAAAACIAAABkcnMvZG93bnJl&#10;di54bWxQSwECFAAUAAAACACHTuJAdpBUDG4CAACuBAAADgAAAAAAAAABACAAAAAoAQAAZHJzL2Uy&#10;b0RvYy54bWxQSwUGAAAAAAYABgBZAQAACAY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8136890</wp:posOffset>
                </wp:positionV>
                <wp:extent cx="4705985" cy="259080"/>
                <wp:effectExtent l="114300" t="95250" r="113665" b="140970"/>
                <wp:wrapNone/>
                <wp:docPr id="29" name="任意多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640.7pt;height:20.4pt;width:370.55pt;z-index:251649024;v-text-anchor:middle;mso-width-relative:page;mso-height-relative:page;" fillcolor="#4A4E59" filled="t" stroked="f" coordsize="4706252,259229" o:gfxdata="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PSIN0TeAAAADQEAAA8AAAAAAAAAAQAg&#10;AAAAIgAAAGRycy9kb3ducmV2LnhtbFBLAQIUABQAAAAIAIdO4kBbsDhGewQAAHIQAAAOAAAAAAAA&#10;AAEAIAAAAC0BAABkcnMvZTJvRG9jLnhtbFBLBQYAAAAABgAGAFkBAAAaCAAAAAA=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8137525</wp:posOffset>
                </wp:positionV>
                <wp:extent cx="227330" cy="259080"/>
                <wp:effectExtent l="190500" t="171450" r="96520" b="198755"/>
                <wp:wrapNone/>
                <wp:docPr id="30" name="平行四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640.75pt;height:20.4pt;width:17.9pt;z-index:251650048;v-text-anchor:middle;mso-width-relative:page;mso-height-relative:page;" fillcolor="#2192BC" filled="t" stroked="f" coordsize="21600,21600" o:gfxdata="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99L9Jt0AAAANAQAADwAAAAAAAAABACAAAAAiAAAAZHJzL2Rvd25yZXYueG1sUEsBAhQAFAAA&#10;AAgAh07iQOy2Hd5cAgAAhgQAAA4AAAAAAAAAAQAgAAAALAEAAGRycy9lMm9Eb2MueG1sUEsFBgAA&#10;AAAGAAYAWQEAAPoFAAAAAA=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8134985</wp:posOffset>
                </wp:positionV>
                <wp:extent cx="1878965" cy="243840"/>
                <wp:effectExtent l="0" t="0" r="0" b="0"/>
                <wp:wrapNone/>
                <wp:docPr id="31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荣誉奖励 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Awards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9" o:spid="_x0000_s1026" o:spt="202" type="#_x0000_t202" style="position:absolute;left:0pt;margin-left:133.4pt;margin-top:640.55pt;height:19.2pt;width:147.95pt;z-index:251651072;mso-width-relative:page;mso-height-relative:page;" filled="f" stroked="f" coordsize="21600,21600" o:gfxdata="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/1ujT2QAAAA0BAAAPAAAA&#10;AAAAAAEAIAAAACIAAABkcnMvZG93bnJldi54bWxQSwECFAAUAAAACACHTuJAiNBwYKIBAAAS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荣誉奖励 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8137525</wp:posOffset>
                </wp:positionV>
                <wp:extent cx="227330" cy="259080"/>
                <wp:effectExtent l="95250" t="95250" r="39370" b="141605"/>
                <wp:wrapNone/>
                <wp:docPr id="32" name="平行四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640.75pt;height:20.4pt;width:17.9pt;z-index:251652096;v-text-anchor:middle;mso-width-relative:page;mso-height-relative:page;" fillcolor="#4A4E59" filled="t" stroked="f" coordsize="21600,21600" o:gfxdata="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rVPqKdoAAAANAQAADwAAAAAAAAABACAAAAAiAAAAZHJzL2Rvd25y&#10;ZXYueG1sUEsBAhQAFAAAAAgAh07iQOkFckxuAgAArgQAAA4AAAAAAAAAAQAgAAAAKQEAAGRycy9l&#10;Mm9Eb2MueG1sUEsFBgAAAAAGAAYAWQEAAAkGAAAAAA=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393700</wp:posOffset>
                </wp:positionV>
                <wp:extent cx="4857750" cy="123444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660" cy="123442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2014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9至—2018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.6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>江西理工大学应用科学学院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>电子商务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专业  本科学历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3pt;margin-top:31pt;height:97.2pt;width:382.5pt;z-index:251654144;mso-width-relative:page;mso-height-relative:page;" filled="f" stroked="f" coordsize="21600,21600" o:gfxdata="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AVabLC2QAAAAoBAAAPAAAAAAAAAAEAIAAAACIAAABkcnMvZG93bnJl&#10;di54bWxQSwECFAAUAAAACACHTuJA0rDVjYoBAADvAgAADgAAAAAAAAABACAAAAAo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2014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eastAsia="zh-CN"/>
                        </w:rPr>
                        <w:t>.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9至—2018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.6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eastAsia="zh-CN"/>
                        </w:rPr>
                        <w:t>江西理工大学应用科学学院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eastAsia="zh-CN"/>
                        </w:rPr>
                        <w:t>电子商务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专业  本科学历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6919595</wp:posOffset>
                </wp:positionV>
                <wp:extent cx="4852035" cy="871220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2035" cy="871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>前端部分：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Ajax，jQuery，JavaScript，Html，css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vue.js，ps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>后端部分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java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1pt;margin-top:544.85pt;height:68.6pt;width:382.05pt;z-index:251656192;mso-width-relative:page;mso-height-relative:page;" filled="f" stroked="f" coordsize="21600,21600" o:gfxdata="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AMZsDS3AAAAA0BAAAPAAAAAAAAAAEAIAAAACIAAABkcnMvZG93&#10;bnJldi54bWxQSwECFAAUAAAACACHTuJA3lE224oBAADuAgAADgAAAAAAAAABACAAAAArAQAAZHJz&#10;L2Uyb0RvYy54bWxQSwUGAAAAAAYABgBZAQAAJ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eastAsia="zh-CN"/>
                        </w:rPr>
                        <w:t>前端部分：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Ajax，jQuery，JavaScript，Html，css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vue.js，ps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eastAsia="zh-CN"/>
                        </w:rPr>
                        <w:t>后端部分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java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8599170</wp:posOffset>
                </wp:positionV>
                <wp:extent cx="4860290" cy="548640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200" cy="548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方正兰亭粗黑简体" w:hAnsi="宋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方正兰亭粗黑简体" w:hAnsi="宋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</w:rPr>
                              <w:t>等级证书：计算机二级java</w:t>
                            </w:r>
                          </w:p>
                          <w:p>
                            <w:pPr>
                              <w:rPr>
                                <w:rFonts w:hint="eastAsia" w:ascii="方正兰亭粗黑简体" w:hAnsi="宋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方正兰亭粗黑简体" w:hAnsi="宋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</w:rPr>
                              <w:t>等级证书：计算机三级信息安全技术</w:t>
                            </w:r>
                          </w:p>
                          <w:p>
                            <w:pPr>
                              <w:rPr>
                                <w:rFonts w:hint="eastAsia" w:ascii="方正兰亭粗黑简体" w:hAnsi="宋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方正兰亭粗黑简体" w:hAnsi="宋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</w:rPr>
                              <w:t>等级证书：计算机四级信息安全工程师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1pt;margin-top:677.1pt;height:43.2pt;width:382.7pt;z-index:251658240;mso-width-relative:page;mso-height-relative:page;" filled="f" stroked="f" coordsize="21600,21600" o:gfxdata="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方正兰亭粗黑简体" w:hAnsi="宋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="方正兰亭粗黑简体" w:hAnsi="宋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 w:bidi="ar-SA"/>
                        </w:rPr>
                        <w:t>等级证书：计算机二级java</w:t>
                      </w:r>
                    </w:p>
                    <w:p>
                      <w:pPr>
                        <w:rPr>
                          <w:rFonts w:hint="eastAsia" w:ascii="方正兰亭粗黑简体" w:hAnsi="宋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="方正兰亭粗黑简体" w:hAnsi="宋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 w:bidi="ar-SA"/>
                        </w:rPr>
                        <w:t>等级证书：计算机三级信息安全技术</w:t>
                      </w:r>
                    </w:p>
                    <w:p>
                      <w:pPr>
                        <w:rPr>
                          <w:rFonts w:hint="eastAsia" w:ascii="方正兰亭粗黑简体" w:hAnsi="宋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="方正兰亭粗黑简体" w:hAnsi="宋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 w:bidi="ar-SA"/>
                        </w:rPr>
                        <w:t>等级证书：计算机四级信息安全工程师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3115945</wp:posOffset>
                </wp:positionV>
                <wp:extent cx="2180590" cy="346710"/>
                <wp:effectExtent l="266700" t="190500" r="200660" b="2063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245.35pt;height:27.3pt;width:171.7pt;z-index:251607040;v-text-anchor:middle;mso-width-relative:page;mso-height-relative:page;" fillcolor="#2192BC" filled="t" stroked="f" coordsize="21600,21600" o:gfxdata="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JPBOZ3AAAAAwBAAAPAAAAAAAAAAEAIAAAACIAAABkcnMv&#10;ZG93bnJldi54bWxQSwECFAAUAAAACACHTuJA+oRyYzgCAABSBAAADgAAAAAAAAABACAAAAArAQAA&#10;ZHJzL2Uyb0RvYy54bWxQSwUGAAAAAAYABgBZAQAA1QUAAAAA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5142230</wp:posOffset>
                </wp:positionV>
                <wp:extent cx="2180590" cy="346710"/>
                <wp:effectExtent l="266700" t="190500" r="200660" b="2063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404.9pt;height:27.3pt;width:171.7pt;z-index:251619328;v-text-anchor:middle;mso-width-relative:page;mso-height-relative:page;" fillcolor="#2192BC" filled="t" stroked="f" coordsize="21600,21600" o:gfxdata="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LgGZj9sAAAAMAQAADwAAAAAAAAABACAAAAAiAAAAZHJzL2Rvd25yZXYu&#10;eG1sUEsBAhQAFAAAAAgAh07iQPg90H4xAgAARwQAAA4AAAAAAAAAAQAgAAAAKgEAAGRycy9lMm9E&#10;b2MueG1sUEsFBgAAAAAGAAYAWQEAAM0FAAAAAA==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6591935</wp:posOffset>
                </wp:positionV>
                <wp:extent cx="2180590" cy="346710"/>
                <wp:effectExtent l="266700" t="190500" r="200660" b="2063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519.05pt;height:27.3pt;width:171.7pt;z-index:251620352;v-text-anchor:middle;mso-width-relative:page;mso-height-relative:page;" fillcolor="#2192BC" filled="t" stroked="f" coordsize="21600,21600" o:gfxdata="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K30Xx3QAAAA4BAAAPAAAAAAAAAAEAIAAAACIAAABkcnMvZG93bnJl&#10;di54bWxQSwECFAAUAAAACACHTuJAYP3iizECAABHBAAADgAAAAAAAAABACAAAAAsAQAAZHJzL2Uy&#10;b0RvYy54bWxQSwUGAAAAAAYABgBZAQAAzwUAAAAA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3002915</wp:posOffset>
                </wp:positionV>
                <wp:extent cx="190500" cy="113030"/>
                <wp:effectExtent l="0" t="0" r="635" b="1905"/>
                <wp:wrapNone/>
                <wp:docPr id="10" name="等腰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1.15pt;margin-top:236.45pt;height:8.9pt;width:15pt;z-index:251621376;v-text-anchor:middle;mso-width-relative:page;mso-height-relative:page;" fillcolor="#114F65" filled="t" stroked="f" coordsize="21600,21600" o:gfxdata="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/5LIktoAAAALAQAADwAAAAAAAAABACAAAAAiAAAAZHJzL2Rv&#10;d25yZXYueG1sUEsBAhQAFAAAAAgAh07iQAntydr/AQAAvAMAAA4AAAAAAAAAAQAgAAAAKQEAAGRy&#10;cy9lMm9Eb2MueG1sUEsFBgAAAAAGAAYAWQEAAJoFAAAAAA=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5029200</wp:posOffset>
                </wp:positionV>
                <wp:extent cx="190500" cy="113030"/>
                <wp:effectExtent l="0" t="0" r="635" b="1905"/>
                <wp:wrapNone/>
                <wp:docPr id="11" name="等腰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1.15pt;margin-top:396pt;height:8.9pt;width:15pt;z-index:251622400;v-text-anchor:middle;mso-width-relative:page;mso-height-relative:page;" fillcolor="#114F65" filled="t" stroked="f" coordsize="21600,21600" o:gfxdata="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+LRXZdoAAAALAQAADwAAAAAAAAABACAAAAAiAAAAZHJzL2Rv&#10;d25yZXYueG1sUEsBAhQAFAAAAAgAh07iQK0EWVf/AQAAvAMAAA4AAAAAAAAAAQAgAAAAKQEAAGRy&#10;cy9lMm9Eb2MueG1sUEsFBgAAAAAGAAYAWQEAAJoFAAAAAA=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6478905</wp:posOffset>
                </wp:positionV>
                <wp:extent cx="190500" cy="113030"/>
                <wp:effectExtent l="0" t="0" r="635" b="1905"/>
                <wp:wrapNone/>
                <wp:docPr id="12" name="等腰三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1.15pt;margin-top:510.15pt;height:8.9pt;width:15pt;z-index:251623424;v-text-anchor:middle;mso-width-relative:page;mso-height-relative:page;" fillcolor="#114F65" filled="t" stroked="f" coordsize="21600,21600" o:gfxdata="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1JzdvYAAAADQEAAA8AAAAAAAAAAQAgAAAAIgAAAGRycy9kb3du&#10;cmV2LnhtbFBLAQIUABQAAAAIAIdO4kAAOJka/wEAALwDAAAOAAAAAAAAAAEAIAAAACcBAABkcnMv&#10;ZTJvRG9jLnhtbFBLBQYAAAAABgAGAFkBAACYBQAAAAA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3007995</wp:posOffset>
                </wp:positionV>
                <wp:extent cx="1590675" cy="48133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751" cy="481379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基础信息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236.85pt;height:37.9pt;width:125.25pt;z-index:251624448;v-text-anchor:middle;mso-width-relative:page;mso-height-relative:page;" filled="f" stroked="f" coordsize="21600,21600" o:gfxdata="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wxiwfaAAAACwEAAA8AAAAAAAAAAQAgAAAAIgAA&#10;AGRycy9kb3ducmV2LnhtbFBLAQIUABQAAAAIAIdO4kCh8o6YzQEAAGoDAAAOAAAAAAAAAAEAIAAA&#10;ACkBAABkcnMvZTJvRG9jLnhtbFBLBQYAAAAABgAGAFkBAABoBQAAAAA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基础信息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5045710</wp:posOffset>
                </wp:positionV>
                <wp:extent cx="1657985" cy="53022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896" cy="529952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397.3pt;height:41.75pt;width:130.55pt;z-index:251625472;v-text-anchor:middle;mso-width-relative:page;mso-height-relative:page;" filled="f" stroked="f" coordsize="21600,21600" o:gfxdata="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d8AS9oAAAAMAQAADwAAAAAAAAABACAAAAAiAAAA&#10;ZHJzL2Rvd25yZXYueG1sUEsBAhQAFAAAAAgAh07iQF8cuorMAQAAagMAAA4AAAAAAAAAAQAgAAAA&#10;KQEAAGRycy9lMm9Eb2MueG1sUEsFBgAAAAAGAAYAWQEAAGcFAAAAAA=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6492240</wp:posOffset>
                </wp:positionV>
                <wp:extent cx="1725930" cy="457200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134" cy="457456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511.2pt;height:36pt;width:135.9pt;z-index:251626496;v-text-anchor:middle;mso-width-relative:page;mso-height-relative:page;" filled="f" stroked="f" coordsize="21600,21600" o:gfxdata="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sKvxI2QAAAA4BAAAPAAAAAAAAAAEAIAAAACIAAABk&#10;cnMvZG93bnJldi54bWxQSwECFAAUAAAACACHTuJAP3+UWswBAABqAwAADgAAAAAAAAABACAAAAAo&#10;AQAAZHJzL2Uyb0RvYy54bWxQSwUGAAAAAAYABgBZAQAAZgUAAAAA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-937895</wp:posOffset>
                </wp:positionH>
                <wp:positionV relativeFrom="paragraph">
                  <wp:posOffset>7077710</wp:posOffset>
                </wp:positionV>
                <wp:extent cx="1814195" cy="146304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62" cy="146302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firstLine="360" w:firstLineChars="200"/>
                              <w:textAlignment w:val="baseline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在大学期间因为喜欢编程所以百度了一些资料，视频，通过视频学习，模仿着写出一些小游戏，小例子，但不是很精通，所以想通过进公司的学习，提高自己的知识，并且对ps也有一定的了解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firstLine="360" w:firstLineChars="200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有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良好的心态，吃苦耐劳，勇于面对挑战。良好的自主学习能力，勤于学习不断提高。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85pt;margin-top:557.3pt;height:115.2pt;width:142.85pt;z-index:251660288;mso-width-relative:page;mso-height-relative:page;" filled="f" stroked="f" coordsize="21600,21600" o:gfxdata="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UWB1RNsAAAAOAQAADwAAAAAAAAABACAAAAAiAAAAZHJzL2Rvd25y&#10;ZXYueG1sUEsBAhQAFAAAAAgAh07iQNJKSiCJAQAA7w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firstLine="360" w:firstLineChars="200"/>
                        <w:textAlignment w:val="baseline"/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在大学期间因为喜欢编程所以百度了一些资料，视频，通过视频学习，模仿着写出一些小游戏，小例子，但不是很精通，所以想通过进公司的学习，提高自己的知识，并且对ps也有一定的了解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firstLine="360" w:firstLineChars="200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有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良好的心态，吃苦耐劳，勇于面对挑战。良好的自主学习能力，勤于学习不断提高。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03968" behindDoc="1" locked="0" layoutInCell="1" allowOverlap="1">
            <wp:simplePos x="0" y="0"/>
            <wp:positionH relativeFrom="page">
              <wp:posOffset>4445</wp:posOffset>
            </wp:positionH>
            <wp:positionV relativeFrom="paragraph">
              <wp:posOffset>-914400</wp:posOffset>
            </wp:positionV>
            <wp:extent cx="7546975" cy="10696575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方正兰亭黑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兰亭粗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5A493F"/>
    <w:rsid w:val="00127990"/>
    <w:rsid w:val="001963BB"/>
    <w:rsid w:val="002B35E5"/>
    <w:rsid w:val="002C2D47"/>
    <w:rsid w:val="00676E97"/>
    <w:rsid w:val="007669CA"/>
    <w:rsid w:val="00843008"/>
    <w:rsid w:val="00850D68"/>
    <w:rsid w:val="008B11F0"/>
    <w:rsid w:val="008C5F3D"/>
    <w:rsid w:val="00CC5E33"/>
    <w:rsid w:val="00DD193D"/>
    <w:rsid w:val="00E2607B"/>
    <w:rsid w:val="00EC5270"/>
    <w:rsid w:val="01432E48"/>
    <w:rsid w:val="01A77BAF"/>
    <w:rsid w:val="01D53FBE"/>
    <w:rsid w:val="01F10E04"/>
    <w:rsid w:val="027A3175"/>
    <w:rsid w:val="0290197A"/>
    <w:rsid w:val="02FE2A04"/>
    <w:rsid w:val="03AC7445"/>
    <w:rsid w:val="03CB6F1A"/>
    <w:rsid w:val="042121EA"/>
    <w:rsid w:val="046C2708"/>
    <w:rsid w:val="04C0582B"/>
    <w:rsid w:val="052736B7"/>
    <w:rsid w:val="0573484B"/>
    <w:rsid w:val="05B93963"/>
    <w:rsid w:val="05C03EDA"/>
    <w:rsid w:val="061876F4"/>
    <w:rsid w:val="06260E49"/>
    <w:rsid w:val="065106A1"/>
    <w:rsid w:val="06563967"/>
    <w:rsid w:val="06AA6C0E"/>
    <w:rsid w:val="06CC2536"/>
    <w:rsid w:val="06FA43A4"/>
    <w:rsid w:val="07035FEC"/>
    <w:rsid w:val="07687E64"/>
    <w:rsid w:val="07896196"/>
    <w:rsid w:val="0797197B"/>
    <w:rsid w:val="07B121CA"/>
    <w:rsid w:val="07F718C6"/>
    <w:rsid w:val="084C0E82"/>
    <w:rsid w:val="085A0647"/>
    <w:rsid w:val="08906450"/>
    <w:rsid w:val="089F071A"/>
    <w:rsid w:val="09023F80"/>
    <w:rsid w:val="09256A49"/>
    <w:rsid w:val="094A5A85"/>
    <w:rsid w:val="09731719"/>
    <w:rsid w:val="0A041869"/>
    <w:rsid w:val="0B290914"/>
    <w:rsid w:val="0B950B6A"/>
    <w:rsid w:val="0C1D1DB6"/>
    <w:rsid w:val="0C2552B3"/>
    <w:rsid w:val="0C2C42C1"/>
    <w:rsid w:val="0C4E0388"/>
    <w:rsid w:val="0C8838AF"/>
    <w:rsid w:val="0D201C02"/>
    <w:rsid w:val="0DC4350A"/>
    <w:rsid w:val="0DCD36DF"/>
    <w:rsid w:val="0E172C85"/>
    <w:rsid w:val="0E4B4D23"/>
    <w:rsid w:val="0E9D0493"/>
    <w:rsid w:val="0F157088"/>
    <w:rsid w:val="0F701151"/>
    <w:rsid w:val="0FA61C6A"/>
    <w:rsid w:val="0FD266C2"/>
    <w:rsid w:val="0FE13DB2"/>
    <w:rsid w:val="0FE73B4B"/>
    <w:rsid w:val="108B4358"/>
    <w:rsid w:val="110B474C"/>
    <w:rsid w:val="111E30DE"/>
    <w:rsid w:val="115E7FF5"/>
    <w:rsid w:val="120A3B0D"/>
    <w:rsid w:val="129A453F"/>
    <w:rsid w:val="130176F0"/>
    <w:rsid w:val="133E3D4A"/>
    <w:rsid w:val="136B3E09"/>
    <w:rsid w:val="137C2A0F"/>
    <w:rsid w:val="13EB1BD1"/>
    <w:rsid w:val="148E2625"/>
    <w:rsid w:val="14CC58DB"/>
    <w:rsid w:val="14D40D3C"/>
    <w:rsid w:val="15483926"/>
    <w:rsid w:val="16314D8D"/>
    <w:rsid w:val="1653604F"/>
    <w:rsid w:val="16F07549"/>
    <w:rsid w:val="178B3370"/>
    <w:rsid w:val="17BA1D84"/>
    <w:rsid w:val="17C270FC"/>
    <w:rsid w:val="18DC74D6"/>
    <w:rsid w:val="190D4FDA"/>
    <w:rsid w:val="1A313E5E"/>
    <w:rsid w:val="1AC13C37"/>
    <w:rsid w:val="1AD066A3"/>
    <w:rsid w:val="1AE02176"/>
    <w:rsid w:val="1B325B40"/>
    <w:rsid w:val="1B4A3154"/>
    <w:rsid w:val="1C0C0433"/>
    <w:rsid w:val="1C432BE6"/>
    <w:rsid w:val="1C436823"/>
    <w:rsid w:val="1C556540"/>
    <w:rsid w:val="1CA340CA"/>
    <w:rsid w:val="1CBB4B67"/>
    <w:rsid w:val="1CCD1DBC"/>
    <w:rsid w:val="1D1652F0"/>
    <w:rsid w:val="1D51115F"/>
    <w:rsid w:val="1D5111B0"/>
    <w:rsid w:val="1D865B93"/>
    <w:rsid w:val="1E067885"/>
    <w:rsid w:val="1E631B84"/>
    <w:rsid w:val="1EF274B4"/>
    <w:rsid w:val="1F28075F"/>
    <w:rsid w:val="1F7A2A99"/>
    <w:rsid w:val="1F8F1076"/>
    <w:rsid w:val="1F945D56"/>
    <w:rsid w:val="202F3F70"/>
    <w:rsid w:val="205F048A"/>
    <w:rsid w:val="20646B1C"/>
    <w:rsid w:val="207637B9"/>
    <w:rsid w:val="20A92A00"/>
    <w:rsid w:val="20CC4418"/>
    <w:rsid w:val="217A2A2A"/>
    <w:rsid w:val="21A8698D"/>
    <w:rsid w:val="21D95DB0"/>
    <w:rsid w:val="21E24D5F"/>
    <w:rsid w:val="2256548C"/>
    <w:rsid w:val="23065DD9"/>
    <w:rsid w:val="230A5F58"/>
    <w:rsid w:val="23473C60"/>
    <w:rsid w:val="235E3271"/>
    <w:rsid w:val="23A11435"/>
    <w:rsid w:val="23A64FE7"/>
    <w:rsid w:val="23E10D48"/>
    <w:rsid w:val="23F43D9B"/>
    <w:rsid w:val="24C8546E"/>
    <w:rsid w:val="24F823B9"/>
    <w:rsid w:val="254C24D6"/>
    <w:rsid w:val="25721889"/>
    <w:rsid w:val="25DE191A"/>
    <w:rsid w:val="2623043E"/>
    <w:rsid w:val="263A6BE4"/>
    <w:rsid w:val="263E4294"/>
    <w:rsid w:val="26464970"/>
    <w:rsid w:val="26530CB4"/>
    <w:rsid w:val="26623A8E"/>
    <w:rsid w:val="26CC2C0E"/>
    <w:rsid w:val="26E67B32"/>
    <w:rsid w:val="274E4C0C"/>
    <w:rsid w:val="27565B62"/>
    <w:rsid w:val="27B71B94"/>
    <w:rsid w:val="27BB4503"/>
    <w:rsid w:val="27E83519"/>
    <w:rsid w:val="27F43497"/>
    <w:rsid w:val="282F6C39"/>
    <w:rsid w:val="28507AB5"/>
    <w:rsid w:val="28C6522B"/>
    <w:rsid w:val="28DD4ACF"/>
    <w:rsid w:val="28F00B64"/>
    <w:rsid w:val="29AF264E"/>
    <w:rsid w:val="29B21CC5"/>
    <w:rsid w:val="2A0667AB"/>
    <w:rsid w:val="2A2E7AD1"/>
    <w:rsid w:val="2A72577C"/>
    <w:rsid w:val="2A931929"/>
    <w:rsid w:val="2A9600B7"/>
    <w:rsid w:val="2AAF6A0E"/>
    <w:rsid w:val="2B367197"/>
    <w:rsid w:val="2B665487"/>
    <w:rsid w:val="2B6C4330"/>
    <w:rsid w:val="2BAD3025"/>
    <w:rsid w:val="2BF126F2"/>
    <w:rsid w:val="2BFD3DB8"/>
    <w:rsid w:val="2C1C472E"/>
    <w:rsid w:val="2CDC0163"/>
    <w:rsid w:val="2D432B17"/>
    <w:rsid w:val="2D9B6E14"/>
    <w:rsid w:val="2D9F4297"/>
    <w:rsid w:val="2DD06A2B"/>
    <w:rsid w:val="2E88297A"/>
    <w:rsid w:val="2E8A1ED0"/>
    <w:rsid w:val="2EF84EA2"/>
    <w:rsid w:val="2F1920D2"/>
    <w:rsid w:val="2F2440A2"/>
    <w:rsid w:val="2F712A5F"/>
    <w:rsid w:val="2FA95B68"/>
    <w:rsid w:val="2FE2225D"/>
    <w:rsid w:val="300A5C13"/>
    <w:rsid w:val="30345783"/>
    <w:rsid w:val="30394AB6"/>
    <w:rsid w:val="3068500A"/>
    <w:rsid w:val="306F5337"/>
    <w:rsid w:val="307F6F7D"/>
    <w:rsid w:val="30CC4364"/>
    <w:rsid w:val="30EC2D73"/>
    <w:rsid w:val="31510D57"/>
    <w:rsid w:val="31C269B1"/>
    <w:rsid w:val="31C66EFA"/>
    <w:rsid w:val="31CD7429"/>
    <w:rsid w:val="32652325"/>
    <w:rsid w:val="32AA6AB9"/>
    <w:rsid w:val="32B4055D"/>
    <w:rsid w:val="32C311DC"/>
    <w:rsid w:val="33230653"/>
    <w:rsid w:val="33496217"/>
    <w:rsid w:val="336969CE"/>
    <w:rsid w:val="336A5222"/>
    <w:rsid w:val="33902901"/>
    <w:rsid w:val="33A57D48"/>
    <w:rsid w:val="33C95765"/>
    <w:rsid w:val="34455218"/>
    <w:rsid w:val="345A0784"/>
    <w:rsid w:val="34A11BA2"/>
    <w:rsid w:val="34D22ADB"/>
    <w:rsid w:val="34FF1467"/>
    <w:rsid w:val="35297E61"/>
    <w:rsid w:val="355D4D10"/>
    <w:rsid w:val="35A81901"/>
    <w:rsid w:val="36BE74F4"/>
    <w:rsid w:val="36E0435D"/>
    <w:rsid w:val="3713621D"/>
    <w:rsid w:val="375A493F"/>
    <w:rsid w:val="377D0894"/>
    <w:rsid w:val="37DB63B3"/>
    <w:rsid w:val="37FB5EFD"/>
    <w:rsid w:val="38646285"/>
    <w:rsid w:val="3866076D"/>
    <w:rsid w:val="38FE71A2"/>
    <w:rsid w:val="39007486"/>
    <w:rsid w:val="39492D7F"/>
    <w:rsid w:val="3A344FC6"/>
    <w:rsid w:val="3A532A83"/>
    <w:rsid w:val="3A64138D"/>
    <w:rsid w:val="3B6D00F4"/>
    <w:rsid w:val="3B890790"/>
    <w:rsid w:val="3BA8503E"/>
    <w:rsid w:val="3BAB7F47"/>
    <w:rsid w:val="3C0D117C"/>
    <w:rsid w:val="3C2E0E5E"/>
    <w:rsid w:val="3C305062"/>
    <w:rsid w:val="3CB77D44"/>
    <w:rsid w:val="3CBA47F3"/>
    <w:rsid w:val="3CBB3880"/>
    <w:rsid w:val="3CEE01A9"/>
    <w:rsid w:val="3D185F58"/>
    <w:rsid w:val="3D2A3697"/>
    <w:rsid w:val="3D341123"/>
    <w:rsid w:val="3D752085"/>
    <w:rsid w:val="3DC45675"/>
    <w:rsid w:val="3E681072"/>
    <w:rsid w:val="3E761C5B"/>
    <w:rsid w:val="3E95690C"/>
    <w:rsid w:val="3EAA2DAD"/>
    <w:rsid w:val="3EB03303"/>
    <w:rsid w:val="3EC62C4D"/>
    <w:rsid w:val="3ED82452"/>
    <w:rsid w:val="3F3C718C"/>
    <w:rsid w:val="3F837153"/>
    <w:rsid w:val="3F84340D"/>
    <w:rsid w:val="40006FBE"/>
    <w:rsid w:val="40BF11E9"/>
    <w:rsid w:val="40C25059"/>
    <w:rsid w:val="40F34EE3"/>
    <w:rsid w:val="416B5B27"/>
    <w:rsid w:val="41D91992"/>
    <w:rsid w:val="41EE2AB3"/>
    <w:rsid w:val="4216369E"/>
    <w:rsid w:val="421C6386"/>
    <w:rsid w:val="424C38F5"/>
    <w:rsid w:val="42D87519"/>
    <w:rsid w:val="430D3921"/>
    <w:rsid w:val="43371DE5"/>
    <w:rsid w:val="43680123"/>
    <w:rsid w:val="449E10A8"/>
    <w:rsid w:val="44BA5E95"/>
    <w:rsid w:val="44BC6FFF"/>
    <w:rsid w:val="44EF01BA"/>
    <w:rsid w:val="44FC5053"/>
    <w:rsid w:val="456211F8"/>
    <w:rsid w:val="45814420"/>
    <w:rsid w:val="45BB51F9"/>
    <w:rsid w:val="45E82EBE"/>
    <w:rsid w:val="466C4B63"/>
    <w:rsid w:val="46CF5382"/>
    <w:rsid w:val="47614C1A"/>
    <w:rsid w:val="47900750"/>
    <w:rsid w:val="47D770DE"/>
    <w:rsid w:val="48E0008E"/>
    <w:rsid w:val="492B1A9B"/>
    <w:rsid w:val="499476C4"/>
    <w:rsid w:val="49F614DB"/>
    <w:rsid w:val="4A106AC4"/>
    <w:rsid w:val="4A1C6AE9"/>
    <w:rsid w:val="4A5D6235"/>
    <w:rsid w:val="4A7C1DAA"/>
    <w:rsid w:val="4AEA4C45"/>
    <w:rsid w:val="4AF61F25"/>
    <w:rsid w:val="4B231784"/>
    <w:rsid w:val="4B6141FB"/>
    <w:rsid w:val="4B634C71"/>
    <w:rsid w:val="4B7D63FB"/>
    <w:rsid w:val="4BAC00DD"/>
    <w:rsid w:val="4BE905D2"/>
    <w:rsid w:val="4CC85A0D"/>
    <w:rsid w:val="4CD218A7"/>
    <w:rsid w:val="4CF82AD6"/>
    <w:rsid w:val="4D4629E9"/>
    <w:rsid w:val="4D720D67"/>
    <w:rsid w:val="4DD34736"/>
    <w:rsid w:val="4DDB7C3E"/>
    <w:rsid w:val="4DFE5422"/>
    <w:rsid w:val="4E032602"/>
    <w:rsid w:val="4E205AA8"/>
    <w:rsid w:val="4EB25C13"/>
    <w:rsid w:val="4EE0673E"/>
    <w:rsid w:val="4F3C3AEE"/>
    <w:rsid w:val="4F4F403A"/>
    <w:rsid w:val="4FAF5D4C"/>
    <w:rsid w:val="4FB6105D"/>
    <w:rsid w:val="508166B4"/>
    <w:rsid w:val="508C7913"/>
    <w:rsid w:val="50DE2BCC"/>
    <w:rsid w:val="50DF35FE"/>
    <w:rsid w:val="50E50538"/>
    <w:rsid w:val="50F82314"/>
    <w:rsid w:val="50FE6D78"/>
    <w:rsid w:val="51354DAC"/>
    <w:rsid w:val="513D16AF"/>
    <w:rsid w:val="519535F5"/>
    <w:rsid w:val="51A32B10"/>
    <w:rsid w:val="51B01EEC"/>
    <w:rsid w:val="51B827EC"/>
    <w:rsid w:val="51B94407"/>
    <w:rsid w:val="520E0E05"/>
    <w:rsid w:val="52182EC4"/>
    <w:rsid w:val="52556D94"/>
    <w:rsid w:val="528E63FD"/>
    <w:rsid w:val="52906C90"/>
    <w:rsid w:val="531C58F3"/>
    <w:rsid w:val="533A4790"/>
    <w:rsid w:val="53FA653D"/>
    <w:rsid w:val="54097318"/>
    <w:rsid w:val="540F7A2E"/>
    <w:rsid w:val="54E46107"/>
    <w:rsid w:val="55624AB2"/>
    <w:rsid w:val="556A5A12"/>
    <w:rsid w:val="55E1663E"/>
    <w:rsid w:val="564564A7"/>
    <w:rsid w:val="56655867"/>
    <w:rsid w:val="56AA1A0F"/>
    <w:rsid w:val="56CC6762"/>
    <w:rsid w:val="56F8518B"/>
    <w:rsid w:val="58005E57"/>
    <w:rsid w:val="583F3FC0"/>
    <w:rsid w:val="589258BD"/>
    <w:rsid w:val="59176E05"/>
    <w:rsid w:val="59E03D75"/>
    <w:rsid w:val="5A2000F3"/>
    <w:rsid w:val="5A45597D"/>
    <w:rsid w:val="5A6F3B82"/>
    <w:rsid w:val="5A95522F"/>
    <w:rsid w:val="5AF72ADA"/>
    <w:rsid w:val="5B364A37"/>
    <w:rsid w:val="5B3D5D8B"/>
    <w:rsid w:val="5B435515"/>
    <w:rsid w:val="5BB556C5"/>
    <w:rsid w:val="5C2A144F"/>
    <w:rsid w:val="5C555457"/>
    <w:rsid w:val="5CBC4D03"/>
    <w:rsid w:val="5CBD5143"/>
    <w:rsid w:val="5D426427"/>
    <w:rsid w:val="5D4C1E38"/>
    <w:rsid w:val="5D6E6807"/>
    <w:rsid w:val="5D7F7B52"/>
    <w:rsid w:val="5E2C773A"/>
    <w:rsid w:val="5E35310B"/>
    <w:rsid w:val="5E3610EE"/>
    <w:rsid w:val="5EC9101E"/>
    <w:rsid w:val="5ED337DB"/>
    <w:rsid w:val="5ED72232"/>
    <w:rsid w:val="5F2E3919"/>
    <w:rsid w:val="5FA01487"/>
    <w:rsid w:val="5FAD66FD"/>
    <w:rsid w:val="5FD252E9"/>
    <w:rsid w:val="60607674"/>
    <w:rsid w:val="60C446BA"/>
    <w:rsid w:val="615C7550"/>
    <w:rsid w:val="617003D8"/>
    <w:rsid w:val="62711A59"/>
    <w:rsid w:val="62BB2018"/>
    <w:rsid w:val="6317506F"/>
    <w:rsid w:val="633A648A"/>
    <w:rsid w:val="63760640"/>
    <w:rsid w:val="637E4E11"/>
    <w:rsid w:val="63B728E8"/>
    <w:rsid w:val="63F84C58"/>
    <w:rsid w:val="641438ED"/>
    <w:rsid w:val="642E071B"/>
    <w:rsid w:val="6430074D"/>
    <w:rsid w:val="644E05BF"/>
    <w:rsid w:val="645F466B"/>
    <w:rsid w:val="64AA4D25"/>
    <w:rsid w:val="64CA46A4"/>
    <w:rsid w:val="65782324"/>
    <w:rsid w:val="65A17E1A"/>
    <w:rsid w:val="65CC6F37"/>
    <w:rsid w:val="65DB4573"/>
    <w:rsid w:val="65FF46FA"/>
    <w:rsid w:val="66364BD6"/>
    <w:rsid w:val="6650225A"/>
    <w:rsid w:val="66723013"/>
    <w:rsid w:val="66B07653"/>
    <w:rsid w:val="66C04B6F"/>
    <w:rsid w:val="677D4FCA"/>
    <w:rsid w:val="67865B64"/>
    <w:rsid w:val="67C466B6"/>
    <w:rsid w:val="683279BC"/>
    <w:rsid w:val="689C2402"/>
    <w:rsid w:val="68A03DC0"/>
    <w:rsid w:val="68E5638B"/>
    <w:rsid w:val="69087A90"/>
    <w:rsid w:val="691F6F35"/>
    <w:rsid w:val="696118C9"/>
    <w:rsid w:val="699F3761"/>
    <w:rsid w:val="69AB604D"/>
    <w:rsid w:val="69D52C56"/>
    <w:rsid w:val="6A813B17"/>
    <w:rsid w:val="6AA42808"/>
    <w:rsid w:val="6AC65EFF"/>
    <w:rsid w:val="6BAD5519"/>
    <w:rsid w:val="6BE5701C"/>
    <w:rsid w:val="6CB915B4"/>
    <w:rsid w:val="6CDF7AFF"/>
    <w:rsid w:val="6D013803"/>
    <w:rsid w:val="6D2F3A5E"/>
    <w:rsid w:val="6D762FF7"/>
    <w:rsid w:val="6DE1534A"/>
    <w:rsid w:val="6E3E2FB5"/>
    <w:rsid w:val="6F0C5D83"/>
    <w:rsid w:val="6F2C1A96"/>
    <w:rsid w:val="6F522816"/>
    <w:rsid w:val="6F7E1244"/>
    <w:rsid w:val="70416865"/>
    <w:rsid w:val="7145257E"/>
    <w:rsid w:val="71F57686"/>
    <w:rsid w:val="722A14B7"/>
    <w:rsid w:val="725B2F1A"/>
    <w:rsid w:val="72C03056"/>
    <w:rsid w:val="72FD0AF8"/>
    <w:rsid w:val="730A20C1"/>
    <w:rsid w:val="733527DE"/>
    <w:rsid w:val="735B450B"/>
    <w:rsid w:val="7393605E"/>
    <w:rsid w:val="73BC76FB"/>
    <w:rsid w:val="7406006C"/>
    <w:rsid w:val="742E401E"/>
    <w:rsid w:val="745229AC"/>
    <w:rsid w:val="74F02D2F"/>
    <w:rsid w:val="75927661"/>
    <w:rsid w:val="75946891"/>
    <w:rsid w:val="75B062A5"/>
    <w:rsid w:val="761C58A3"/>
    <w:rsid w:val="76495EB8"/>
    <w:rsid w:val="765B5601"/>
    <w:rsid w:val="76ED5494"/>
    <w:rsid w:val="76F25914"/>
    <w:rsid w:val="77115123"/>
    <w:rsid w:val="776F2648"/>
    <w:rsid w:val="777B7929"/>
    <w:rsid w:val="784823DD"/>
    <w:rsid w:val="78C14EB2"/>
    <w:rsid w:val="78D0526D"/>
    <w:rsid w:val="78D92FAC"/>
    <w:rsid w:val="78F943B6"/>
    <w:rsid w:val="7960464D"/>
    <w:rsid w:val="79CC5351"/>
    <w:rsid w:val="7A8E71D4"/>
    <w:rsid w:val="7AE35204"/>
    <w:rsid w:val="7B032E57"/>
    <w:rsid w:val="7B2B3427"/>
    <w:rsid w:val="7B314DD4"/>
    <w:rsid w:val="7B4A3F87"/>
    <w:rsid w:val="7B721303"/>
    <w:rsid w:val="7BC53372"/>
    <w:rsid w:val="7BF5333E"/>
    <w:rsid w:val="7C1F4DE4"/>
    <w:rsid w:val="7C5F387C"/>
    <w:rsid w:val="7C886588"/>
    <w:rsid w:val="7CC41603"/>
    <w:rsid w:val="7D19022F"/>
    <w:rsid w:val="7D1D25AA"/>
    <w:rsid w:val="7D35474F"/>
    <w:rsid w:val="7D4711A1"/>
    <w:rsid w:val="7D592156"/>
    <w:rsid w:val="7D5F0C4A"/>
    <w:rsid w:val="7DC94D6A"/>
    <w:rsid w:val="7DEF28CE"/>
    <w:rsid w:val="7DFB7262"/>
    <w:rsid w:val="7E062640"/>
    <w:rsid w:val="7E2464CD"/>
    <w:rsid w:val="7E2D67AF"/>
    <w:rsid w:val="7E5F2405"/>
    <w:rsid w:val="7E723E4E"/>
    <w:rsid w:val="7E8B71AC"/>
    <w:rsid w:val="7E8F3334"/>
    <w:rsid w:val="7EB63699"/>
    <w:rsid w:val="7F4E59C4"/>
    <w:rsid w:val="7F5207C5"/>
    <w:rsid w:val="7F5E6290"/>
    <w:rsid w:val="7F7334DE"/>
    <w:rsid w:val="7F7E10D3"/>
    <w:rsid w:val="7F8F6016"/>
    <w:rsid w:val="7FA668DE"/>
    <w:rsid w:val="7FEB25C0"/>
    <w:rsid w:val="7FED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FollowedHyperlink"/>
    <w:basedOn w:val="3"/>
    <w:unhideWhenUsed/>
    <w:qFormat/>
    <w:uiPriority w:val="99"/>
    <w:rPr>
      <w:color w:val="800080"/>
      <w:u w:val="single"/>
    </w:rPr>
  </w:style>
  <w:style w:type="character" w:styleId="5">
    <w:name w:val="Hyperlink"/>
    <w:basedOn w:val="3"/>
    <w:unhideWhenUsed/>
    <w:uiPriority w:val="99"/>
    <w:rPr>
      <w:color w:val="0000FF"/>
      <w:u w:val="single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8212;&#21019;&#24847;&#23450;&#21046;B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简历—创意定制B.docx</Template>
  <Company>CHINA</Company>
  <Pages>1</Pages>
  <Words>7</Words>
  <Characters>40</Characters>
  <Lines>1</Lines>
  <Paragraphs>1</Paragraphs>
  <ScaleCrop>false</ScaleCrop>
  <LinksUpToDate>false</LinksUpToDate>
  <CharactersWithSpaces>46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2016-03-10T05:15:00Z</dcterms:created>
  <dc:creator>Administrator</dc:creator>
  <cp:lastModifiedBy>我叫低调</cp:lastModifiedBy>
  <dcterms:modified xsi:type="dcterms:W3CDTF">2017-11-01T11:25:20Z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